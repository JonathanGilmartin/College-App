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BC3" w:rsidRDefault="00B01BC3" w:rsidP="00F0628F">
      <w:pPr>
        <w:jc w:val="center"/>
        <w:rPr>
          <w:sz w:val="40"/>
          <w:szCs w:val="40"/>
          <w:u w:val="single"/>
        </w:rPr>
      </w:pPr>
      <w:r w:rsidRPr="00F0628F">
        <w:rPr>
          <w:sz w:val="40"/>
          <w:szCs w:val="40"/>
          <w:u w:val="single"/>
        </w:rPr>
        <w:t>Technical and Functional Specification</w:t>
      </w:r>
    </w:p>
    <w:p w:rsidR="00B01BC3" w:rsidRPr="00723FFE" w:rsidRDefault="00B01BC3" w:rsidP="00F0628F">
      <w:pPr>
        <w:rPr>
          <w:sz w:val="32"/>
          <w:szCs w:val="32"/>
          <w:u w:val="single"/>
        </w:rPr>
      </w:pPr>
      <w:r w:rsidRPr="00723FFE">
        <w:rPr>
          <w:sz w:val="32"/>
          <w:szCs w:val="32"/>
          <w:u w:val="single"/>
        </w:rPr>
        <w:t>Angular</w:t>
      </w:r>
    </w:p>
    <w:p w:rsidR="00B01BC3" w:rsidRPr="00723FFE" w:rsidRDefault="00B01BC3" w:rsidP="00F0628F">
      <w:pPr>
        <w:rPr>
          <w:sz w:val="32"/>
          <w:szCs w:val="32"/>
          <w:u w:val="single"/>
        </w:rPr>
      </w:pPr>
      <w:r w:rsidRPr="00723FFE">
        <w:rPr>
          <w:sz w:val="24"/>
          <w:szCs w:val="24"/>
        </w:rPr>
        <w:t>The basis of the app will be designed using Angular.</w:t>
      </w:r>
      <w:r>
        <w:rPr>
          <w:sz w:val="24"/>
          <w:szCs w:val="24"/>
        </w:rPr>
        <w:t xml:space="preserve"> We will use Angular for displaying the restaurants’ information and a picture of the restaurant inside it’s own card. Angular let’s us extend htmls syntax. It allows us to bind data which would otherwise cost time to code. The drawback is that it takes longer to learn than jQuery or regular html.</w:t>
      </w:r>
    </w:p>
    <w:p w:rsidR="00B01BC3" w:rsidRDefault="00B01BC3" w:rsidP="00F0628F">
      <w:pPr>
        <w:rPr>
          <w:sz w:val="32"/>
          <w:szCs w:val="32"/>
          <w:u w:val="single"/>
        </w:rPr>
      </w:pPr>
      <w:r w:rsidRPr="00723FFE">
        <w:rPr>
          <w:sz w:val="32"/>
          <w:szCs w:val="32"/>
          <w:u w:val="single"/>
        </w:rPr>
        <w:t>Ionic</w:t>
      </w:r>
    </w:p>
    <w:p w:rsidR="00B01BC3" w:rsidRPr="00723FFE" w:rsidRDefault="00B01BC3" w:rsidP="00F0628F">
      <w:pPr>
        <w:rPr>
          <w:sz w:val="24"/>
          <w:szCs w:val="24"/>
        </w:rPr>
      </w:pPr>
      <w:r w:rsidRPr="00723FFE">
        <w:rPr>
          <w:sz w:val="24"/>
          <w:szCs w:val="24"/>
        </w:rPr>
        <w:t xml:space="preserve">Ionic allows </w:t>
      </w:r>
      <w:r>
        <w:rPr>
          <w:sz w:val="24"/>
          <w:szCs w:val="24"/>
        </w:rPr>
        <w:t>me to style the</w:t>
      </w:r>
      <w:r w:rsidRPr="00723FFE">
        <w:rPr>
          <w:sz w:val="24"/>
          <w:szCs w:val="24"/>
        </w:rPr>
        <w:t xml:space="preserve"> app by on</w:t>
      </w:r>
      <w:r>
        <w:rPr>
          <w:sz w:val="24"/>
          <w:szCs w:val="24"/>
        </w:rPr>
        <w:t>ly using classes thus ridding the code</w:t>
      </w:r>
      <w:r w:rsidRPr="00723FFE">
        <w:rPr>
          <w:sz w:val="24"/>
          <w:szCs w:val="24"/>
        </w:rPr>
        <w:t xml:space="preserve"> of much of the styling</w:t>
      </w:r>
      <w:r>
        <w:rPr>
          <w:sz w:val="24"/>
          <w:szCs w:val="24"/>
        </w:rPr>
        <w:t>. It uses most of the common app designs and can reduce the time we spend on styling the application. I will use Ionic to style the log in form, restaurant information page and main page.</w:t>
      </w:r>
    </w:p>
    <w:p w:rsidR="00B01BC3" w:rsidRDefault="00B01BC3" w:rsidP="00F0628F">
      <w:pPr>
        <w:rPr>
          <w:sz w:val="32"/>
          <w:szCs w:val="32"/>
          <w:u w:val="single"/>
        </w:rPr>
      </w:pPr>
      <w:r w:rsidRPr="00723FFE">
        <w:rPr>
          <w:sz w:val="32"/>
          <w:szCs w:val="32"/>
          <w:u w:val="single"/>
        </w:rPr>
        <w:t>Google Places API</w:t>
      </w:r>
    </w:p>
    <w:p w:rsidR="00B01BC3" w:rsidRDefault="00B01BC3" w:rsidP="00F0628F">
      <w:pPr>
        <w:rPr>
          <w:sz w:val="24"/>
          <w:szCs w:val="24"/>
        </w:rPr>
      </w:pPr>
      <w:r w:rsidRPr="009814E1">
        <w:rPr>
          <w:sz w:val="24"/>
          <w:szCs w:val="24"/>
        </w:rPr>
        <w:t xml:space="preserve">To </w:t>
      </w:r>
      <w:r>
        <w:rPr>
          <w:sz w:val="24"/>
          <w:szCs w:val="24"/>
        </w:rPr>
        <w:t>v</w:t>
      </w:r>
      <w:r w:rsidRPr="009814E1">
        <w:rPr>
          <w:sz w:val="24"/>
          <w:szCs w:val="24"/>
        </w:rPr>
        <w:t>iew the restaurant’s location I have chosen to use Google Places.</w:t>
      </w:r>
      <w:r>
        <w:rPr>
          <w:sz w:val="24"/>
          <w:szCs w:val="24"/>
        </w:rPr>
        <w:t xml:space="preserve"> It is an api that allows the user to view the location of the restaurant. When a restaurant is selected the map will show it’s location as well as displaying it’s information.</w:t>
      </w:r>
    </w:p>
    <w:p w:rsidR="00B01BC3" w:rsidRPr="006D53B4" w:rsidRDefault="00B01BC3" w:rsidP="00F0628F">
      <w:pPr>
        <w:rPr>
          <w:sz w:val="36"/>
          <w:szCs w:val="36"/>
        </w:rPr>
      </w:pPr>
    </w:p>
    <w:p w:rsidR="00B01BC3" w:rsidRDefault="00B01BC3" w:rsidP="00F0628F">
      <w:pPr>
        <w:rPr>
          <w:sz w:val="32"/>
          <w:szCs w:val="32"/>
          <w:u w:val="single"/>
        </w:rPr>
      </w:pPr>
      <w:r w:rsidRPr="006D53B4">
        <w:rPr>
          <w:sz w:val="32"/>
          <w:szCs w:val="32"/>
          <w:u w:val="single"/>
        </w:rPr>
        <w:t>Function of the APP</w:t>
      </w:r>
    </w:p>
    <w:p w:rsidR="00B01BC3" w:rsidRPr="006D53B4" w:rsidRDefault="00B01BC3" w:rsidP="00F0628F">
      <w:pPr>
        <w:rPr>
          <w:sz w:val="24"/>
          <w:szCs w:val="24"/>
        </w:rPr>
      </w:pPr>
      <w:r w:rsidRPr="006D53B4">
        <w:rPr>
          <w:sz w:val="24"/>
          <w:szCs w:val="24"/>
        </w:rPr>
        <w:t xml:space="preserve">The goal of the API is to allow users to view and share their favourite restaurants across </w:t>
      </w:r>
      <w:smartTag w:uri="urn:schemas-microsoft-com:office:smarttags" w:element="place">
        <w:smartTag w:uri="urn:schemas-microsoft-com:office:smarttags" w:element="City">
          <w:r w:rsidRPr="006D53B4">
            <w:rPr>
              <w:sz w:val="24"/>
              <w:szCs w:val="24"/>
            </w:rPr>
            <w:t>Dublin</w:t>
          </w:r>
        </w:smartTag>
      </w:smartTag>
      <w:r w:rsidRPr="006D53B4">
        <w:rPr>
          <w:sz w:val="24"/>
          <w:szCs w:val="24"/>
        </w:rPr>
        <w:t>.</w:t>
      </w:r>
      <w:r>
        <w:rPr>
          <w:sz w:val="24"/>
          <w:szCs w:val="24"/>
        </w:rPr>
        <w:t xml:space="preserve"> It will allow them to compile a list of their restaurants on a single screen while also able to remove them with the touch of a single button. The app will use Google maps api to show the location of the restaurant.</w:t>
      </w:r>
    </w:p>
    <w:sectPr w:rsidR="00B01BC3" w:rsidRPr="006D53B4" w:rsidSect="00BE3F9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0628F"/>
    <w:rsid w:val="00034DDA"/>
    <w:rsid w:val="000B386A"/>
    <w:rsid w:val="001709F0"/>
    <w:rsid w:val="001C257E"/>
    <w:rsid w:val="002675DA"/>
    <w:rsid w:val="0047566B"/>
    <w:rsid w:val="004F21D2"/>
    <w:rsid w:val="00520AB0"/>
    <w:rsid w:val="00612BAE"/>
    <w:rsid w:val="00665F37"/>
    <w:rsid w:val="00696567"/>
    <w:rsid w:val="006D53B4"/>
    <w:rsid w:val="006D6B32"/>
    <w:rsid w:val="00723FFE"/>
    <w:rsid w:val="00782050"/>
    <w:rsid w:val="007E788A"/>
    <w:rsid w:val="00870DA3"/>
    <w:rsid w:val="008A7789"/>
    <w:rsid w:val="009814E1"/>
    <w:rsid w:val="00A87736"/>
    <w:rsid w:val="00B01BC3"/>
    <w:rsid w:val="00BE3F96"/>
    <w:rsid w:val="00D273C7"/>
    <w:rsid w:val="00EC00E4"/>
    <w:rsid w:val="00F0628F"/>
    <w:rsid w:val="00F452F0"/>
    <w:rsid w:val="00FA450F"/>
    <w:rsid w:val="00FE14F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F96"/>
    <w:pPr>
      <w:spacing w:after="200" w:line="276" w:lineRule="auto"/>
    </w:pPr>
    <w:rPr>
      <w:lang w:val="en-IE"/>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179</TotalTime>
  <Pages>1</Pages>
  <Words>192</Words>
  <Characters>1099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webdesign</dc:creator>
  <cp:keywords/>
  <dc:description/>
  <cp:lastModifiedBy>jonathan gilmartin</cp:lastModifiedBy>
  <cp:revision>7</cp:revision>
  <dcterms:created xsi:type="dcterms:W3CDTF">2017-03-07T19:23:00Z</dcterms:created>
  <dcterms:modified xsi:type="dcterms:W3CDTF">2017-03-16T12:34:00Z</dcterms:modified>
</cp:coreProperties>
</file>